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8EBB" w14:textId="203B2665" w:rsidR="00AC6117" w:rsidRDefault="00537248">
      <w:pPr>
        <w:pStyle w:val="Name"/>
      </w:pPr>
      <w:r>
        <w:t>Benjamin kuyoli tokor</w:t>
      </w:r>
    </w:p>
    <w:p w14:paraId="182B5A5A" w14:textId="2FACBDFF" w:rsidR="00F72272" w:rsidRDefault="00331467">
      <w:pPr>
        <w:pStyle w:val="SenderContactInfo"/>
      </w:pPr>
      <w:r>
        <w:t xml:space="preserve">2 </w:t>
      </w:r>
      <w:proofErr w:type="spellStart"/>
      <w:r>
        <w:t>Brisco</w:t>
      </w:r>
      <w:proofErr w:type="spellEnd"/>
      <w:r>
        <w:t xml:space="preserve">, East Adenta </w:t>
      </w:r>
      <w:r w:rsidR="00952C76">
        <w:t>, Accra G</w:t>
      </w:r>
      <w:r w:rsidR="00194C6B">
        <w:t>hana</w:t>
      </w:r>
      <w:r w:rsidR="0048751C">
        <w:rPr>
          <w:lang w:val="en-GB" w:bidi="en-GB"/>
        </w:rPr>
        <w:t>|</w:t>
      </w:r>
      <w:r w:rsidR="00CF6D15">
        <w:rPr>
          <w:lang w:val="en-GB" w:bidi="en-GB"/>
        </w:rPr>
        <w:t>+233 245647261</w:t>
      </w:r>
      <w:r w:rsidR="0048751C">
        <w:rPr>
          <w:lang w:val="en-GB" w:bidi="en-GB"/>
        </w:rPr>
        <w:t xml:space="preserve"> | </w:t>
      </w:r>
      <w:r w:rsidR="006B5F5A">
        <w:t>ben</w:t>
      </w:r>
      <w:r w:rsidR="00531984">
        <w:t>jamin.tokor@gmail.com</w:t>
      </w:r>
    </w:p>
    <w:p w14:paraId="5235EDEF" w14:textId="212E15BF" w:rsidR="00F72272" w:rsidRDefault="008E4C35">
      <w:pPr>
        <w:pStyle w:val="Date"/>
      </w:pPr>
      <w:r>
        <w:t>18</w:t>
      </w:r>
      <w:r w:rsidR="00B708CA">
        <w:t>/08/2022</w:t>
      </w:r>
    </w:p>
    <w:sdt>
      <w:sdtPr>
        <w:alias w:val="Enter recipient name:"/>
        <w:tag w:val="Enter recipient name:"/>
        <w:id w:val="696896679"/>
        <w:placeholder>
          <w:docPart w:val="F1CFEC1E6AEFFC49ADB9231FE3C77F05"/>
        </w:placeholder>
        <w:showingPlcHdr/>
        <w:dataBinding w:prefixMappings="xmlns:ns0='http://purl.org/dc/elements/1.1/' xmlns:ns1='http://schemas.openxmlformats.org/package/2006/metadata/core-properties' " w:xpath="/ns1:coreProperties[1]/ns1:keywords[1]" w:storeItemID="{6C3C8BC8-F283-45AE-878A-BAB7291924A1}"/>
        <w:text w:multiLine="1"/>
      </w:sdtPr>
      <w:sdtContent>
        <w:p w14:paraId="79F5CF59" w14:textId="77777777" w:rsidR="0048751C" w:rsidRDefault="0048751C">
          <w:pPr>
            <w:pStyle w:val="RecipientContactInfo"/>
          </w:pPr>
          <w:r>
            <w:rPr>
              <w:lang w:val="en-GB" w:bidi="en-GB"/>
            </w:rPr>
            <w:t>Recipient</w:t>
          </w:r>
        </w:p>
      </w:sdtContent>
    </w:sdt>
    <w:p w14:paraId="77D17A23" w14:textId="6173F9AA" w:rsidR="00BB49E7" w:rsidRDefault="00000000" w:rsidP="00BB49E7">
      <w:pPr>
        <w:pStyle w:val="RecipientContactInfo"/>
      </w:pPr>
      <w:sdt>
        <w:sdtPr>
          <w:alias w:val="Enter recipient title:"/>
          <w:tag w:val="Enter recipient title:"/>
          <w:id w:val="-1809768910"/>
          <w:placeholder>
            <w:docPart w:val="647A5D0BF4776C4CAACC62C720D910E8"/>
          </w:placeholder>
          <w:temporary/>
          <w:showingPlcHdr/>
        </w:sdtPr>
        <w:sdtContent>
          <w:r w:rsidR="00E5559C">
            <w:rPr>
              <w:lang w:val="en-GB" w:bidi="en-GB"/>
            </w:rPr>
            <w:t>Title</w:t>
          </w:r>
        </w:sdtContent>
      </w:sdt>
    </w:p>
    <w:p w14:paraId="393DE61F" w14:textId="2F16CDEF" w:rsidR="00FB2B82" w:rsidRDefault="00F52C1F" w:rsidP="00BB49E7">
      <w:pPr>
        <w:pStyle w:val="RecipientContactInfo"/>
      </w:pPr>
      <w:r>
        <w:t xml:space="preserve">Zebra Technologies </w:t>
      </w:r>
      <w:r w:rsidR="00E47574">
        <w:t xml:space="preserve">Corporation </w:t>
      </w:r>
    </w:p>
    <w:p w14:paraId="5F2717D2" w14:textId="25167D40" w:rsidR="00007DCB" w:rsidRDefault="00052D4A" w:rsidP="00BB49E7">
      <w:pPr>
        <w:pStyle w:val="RecipientContactInfo"/>
        <w:rPr>
          <w:rFonts w:asciiTheme="majorHAnsi" w:hAnsiTheme="majorHAnsi" w:cs="Arial"/>
          <w:color w:val="000000" w:themeColor="text1"/>
          <w:spacing w:val="-7"/>
        </w:rPr>
      </w:pPr>
      <w:proofErr w:type="spellStart"/>
      <w:r>
        <w:rPr>
          <w:rFonts w:asciiTheme="majorHAnsi" w:hAnsiTheme="majorHAnsi" w:cs="Arial"/>
          <w:color w:val="000000" w:themeColor="text1"/>
          <w:spacing w:val="-7"/>
        </w:rPr>
        <w:t>Mercurius</w:t>
      </w:r>
      <w:proofErr w:type="spellEnd"/>
      <w:r w:rsidR="00007DCB">
        <w:rPr>
          <w:rFonts w:asciiTheme="majorHAnsi" w:hAnsiTheme="majorHAnsi" w:cs="Arial"/>
          <w:color w:val="000000" w:themeColor="text1"/>
          <w:spacing w:val="-7"/>
        </w:rPr>
        <w:t xml:space="preserve"> 12, 8448</w:t>
      </w:r>
      <w:r w:rsidR="003225F5">
        <w:rPr>
          <w:rFonts w:asciiTheme="majorHAnsi" w:hAnsiTheme="majorHAnsi" w:cs="Arial"/>
          <w:color w:val="000000" w:themeColor="text1"/>
          <w:spacing w:val="-7"/>
        </w:rPr>
        <w:t xml:space="preserve"> GX Heeren</w:t>
      </w:r>
      <w:r w:rsidR="00505202">
        <w:rPr>
          <w:rFonts w:asciiTheme="majorHAnsi" w:hAnsiTheme="majorHAnsi" w:cs="Arial"/>
          <w:color w:val="000000" w:themeColor="text1"/>
          <w:spacing w:val="-7"/>
        </w:rPr>
        <w:t>veen,</w:t>
      </w:r>
    </w:p>
    <w:p w14:paraId="691A3850" w14:textId="5471B0EC" w:rsidR="00611DDF" w:rsidRPr="00BB49E7" w:rsidRDefault="00611DDF" w:rsidP="00BB49E7">
      <w:pPr>
        <w:pStyle w:val="RecipientContactInfo"/>
      </w:pPr>
      <w:r w:rsidRPr="00BF3BAE">
        <w:rPr>
          <w:rFonts w:asciiTheme="majorHAnsi" w:hAnsiTheme="majorHAnsi" w:cs="Arial"/>
          <w:color w:val="000000" w:themeColor="text1"/>
          <w:spacing w:val="-7"/>
        </w:rPr>
        <w:t>Netherlands</w:t>
      </w:r>
    </w:p>
    <w:p w14:paraId="787B7D4A" w14:textId="6006017D" w:rsidR="0048751C" w:rsidRDefault="0048751C">
      <w:pPr>
        <w:pStyle w:val="RecipientContactInfo"/>
      </w:pPr>
    </w:p>
    <w:p w14:paraId="348283D5" w14:textId="1C648BD3" w:rsidR="00F72272" w:rsidRDefault="0048751C">
      <w:pPr>
        <w:pStyle w:val="Salutation"/>
        <w:rPr>
          <w:lang w:val="en-GB" w:bidi="en-GB"/>
        </w:rPr>
      </w:pPr>
      <w:r>
        <w:rPr>
          <w:lang w:val="en-GB" w:bidi="en-GB"/>
        </w:rPr>
        <w:t xml:space="preserve">Dear </w:t>
      </w:r>
      <w:sdt>
        <w:sdtPr>
          <w:alias w:val="Enter recipient name:"/>
          <w:tag w:val="Enter recipient name:"/>
          <w:id w:val="-193009614"/>
          <w:placeholder>
            <w:docPart w:val="0A636F4E5EA7B445BE7231DD8CAEE569"/>
          </w:placeholder>
          <w:showingPlcHdr/>
          <w:dataBinding w:prefixMappings="xmlns:ns0='http://purl.org/dc/elements/1.1/' xmlns:ns1='http://schemas.openxmlformats.org/package/2006/metadata/core-properties' " w:xpath="/ns1:coreProperties[1]/ns1:keywords[1]" w:storeItemID="{6C3C8BC8-F283-45AE-878A-BAB7291924A1}"/>
          <w:text w:multiLine="1"/>
        </w:sdtPr>
        <w:sdtContent>
          <w:r>
            <w:rPr>
              <w:lang w:val="en-GB" w:bidi="en-GB"/>
            </w:rPr>
            <w:t>Recipient</w:t>
          </w:r>
        </w:sdtContent>
      </w:sdt>
      <w:r>
        <w:rPr>
          <w:lang w:val="en-GB" w:bidi="en-GB"/>
        </w:rPr>
        <w:t>,</w:t>
      </w:r>
    </w:p>
    <w:p w14:paraId="0146BC1F" w14:textId="5A79B50D" w:rsidR="006C1467" w:rsidRPr="007D682B" w:rsidRDefault="007D682B" w:rsidP="007D682B">
      <w:pPr>
        <w:spacing w:after="200" w:line="276" w:lineRule="auto"/>
        <w:jc w:val="both"/>
        <w:rPr>
          <w:color w:val="auto"/>
          <w:lang w:eastAsia="en-US"/>
        </w:rPr>
      </w:pPr>
      <w:r w:rsidRPr="007D682B">
        <w:rPr>
          <w:color w:val="auto"/>
          <w:lang w:eastAsia="en-US"/>
        </w:rPr>
        <w:t xml:space="preserve">I am very much interested in your job openings </w:t>
      </w:r>
      <w:r w:rsidR="007C5935">
        <w:rPr>
          <w:color w:val="auto"/>
          <w:lang w:eastAsia="en-US"/>
        </w:rPr>
        <w:t xml:space="preserve">as a supply chain </w:t>
      </w:r>
      <w:r w:rsidR="00335EFB">
        <w:rPr>
          <w:color w:val="auto"/>
          <w:lang w:eastAsia="en-US"/>
        </w:rPr>
        <w:t xml:space="preserve">planner II </w:t>
      </w:r>
      <w:r w:rsidRPr="007D682B">
        <w:rPr>
          <w:color w:val="auto"/>
          <w:lang w:eastAsia="en-US"/>
        </w:rPr>
        <w:t xml:space="preserve">in your noble organization. I am thrilled and excited to apply for this </w:t>
      </w:r>
      <w:r w:rsidR="00272FE6">
        <w:rPr>
          <w:color w:val="auto"/>
          <w:lang w:eastAsia="en-US"/>
        </w:rPr>
        <w:t xml:space="preserve">position </w:t>
      </w:r>
      <w:r w:rsidRPr="007D682B">
        <w:rPr>
          <w:color w:val="auto"/>
          <w:lang w:eastAsia="en-US"/>
        </w:rPr>
        <w:t xml:space="preserve">as my field of study covers the area </w:t>
      </w:r>
      <w:r w:rsidR="00272FE6">
        <w:rPr>
          <w:color w:val="auto"/>
          <w:lang w:eastAsia="en-US"/>
        </w:rPr>
        <w:t xml:space="preserve"> </w:t>
      </w:r>
      <w:r w:rsidR="006C1467">
        <w:rPr>
          <w:color w:val="auto"/>
          <w:lang w:eastAsia="en-US"/>
        </w:rPr>
        <w:t>of operations and supply chain management</w:t>
      </w:r>
      <w:r w:rsidR="007B3DC0">
        <w:rPr>
          <w:color w:val="auto"/>
          <w:lang w:eastAsia="en-US"/>
        </w:rPr>
        <w:t>.</w:t>
      </w:r>
    </w:p>
    <w:p w14:paraId="049639C9" w14:textId="762414E0" w:rsidR="007D682B" w:rsidRPr="007D682B" w:rsidRDefault="007D682B" w:rsidP="007D682B">
      <w:pPr>
        <w:spacing w:after="200" w:line="276" w:lineRule="auto"/>
        <w:jc w:val="both"/>
        <w:rPr>
          <w:color w:val="auto"/>
          <w:lang w:eastAsia="en-US"/>
        </w:rPr>
      </w:pPr>
      <w:r w:rsidRPr="007D682B">
        <w:rPr>
          <w:color w:val="auto"/>
          <w:lang w:eastAsia="en-US"/>
        </w:rPr>
        <w:t>I Have successfully completed my Masters in Operations and Supply chain management in the University of Hertfordshire based in Hatfield, Hertfordshire county, United Kingdom and Bachelors in Operations and Supply chain management also in Ghana institute of Management and Public Administration (GIMPA), Ghana.</w:t>
      </w:r>
      <w:r w:rsidR="00CD1D1E">
        <w:rPr>
          <w:color w:val="auto"/>
          <w:lang w:eastAsia="en-US"/>
        </w:rPr>
        <w:t xml:space="preserve"> As a former </w:t>
      </w:r>
      <w:r w:rsidR="00FD3D13">
        <w:rPr>
          <w:color w:val="auto"/>
          <w:lang w:eastAsia="en-US"/>
        </w:rPr>
        <w:t>Deputy head of logistics and a form</w:t>
      </w:r>
      <w:r w:rsidR="00A67E9C">
        <w:rPr>
          <w:color w:val="auto"/>
          <w:lang w:eastAsia="en-US"/>
        </w:rPr>
        <w:t xml:space="preserve">er front line manager,I believe </w:t>
      </w:r>
      <w:r w:rsidR="00DF095B">
        <w:rPr>
          <w:color w:val="auto"/>
          <w:lang w:eastAsia="en-US"/>
        </w:rPr>
        <w:t>I am well equipped with the necessary expertise to carry</w:t>
      </w:r>
      <w:r w:rsidR="00AB3125">
        <w:rPr>
          <w:color w:val="auto"/>
          <w:lang w:eastAsia="en-US"/>
        </w:rPr>
        <w:t xml:space="preserve"> out my duties as a </w:t>
      </w:r>
      <w:r w:rsidR="00496975">
        <w:rPr>
          <w:color w:val="auto"/>
          <w:lang w:eastAsia="en-US"/>
        </w:rPr>
        <w:t xml:space="preserve"> </w:t>
      </w:r>
      <w:r w:rsidR="00AB3125">
        <w:rPr>
          <w:color w:val="auto"/>
          <w:lang w:eastAsia="en-US"/>
        </w:rPr>
        <w:t>supply chain planner II.</w:t>
      </w:r>
    </w:p>
    <w:p w14:paraId="7108EA8C" w14:textId="521DF868" w:rsidR="00F72272" w:rsidRPr="001D430A" w:rsidRDefault="007D682B" w:rsidP="001D430A">
      <w:pPr>
        <w:spacing w:after="200" w:line="276" w:lineRule="auto"/>
        <w:jc w:val="both"/>
        <w:rPr>
          <w:color w:val="auto"/>
          <w:lang w:eastAsia="en-US"/>
        </w:rPr>
      </w:pPr>
      <w:r w:rsidRPr="007D682B">
        <w:rPr>
          <w:color w:val="auto"/>
          <w:lang w:eastAsia="en-US"/>
        </w:rPr>
        <w:t>I would appreciate an opportunity to be considered in this position to bring out the best to support the company. I may be reached on this number +</w:t>
      </w:r>
      <w:r w:rsidR="00A85071">
        <w:rPr>
          <w:color w:val="auto"/>
          <w:lang w:eastAsia="en-US"/>
        </w:rPr>
        <w:t>233 245647261</w:t>
      </w:r>
      <w:r w:rsidRPr="007D682B">
        <w:rPr>
          <w:color w:val="auto"/>
          <w:lang w:eastAsia="en-US"/>
        </w:rPr>
        <w:t xml:space="preserve"> or preferably on email</w:t>
      </w:r>
      <w:r w:rsidR="00501ACD">
        <w:rPr>
          <w:color w:val="auto"/>
          <w:lang w:eastAsia="en-US"/>
        </w:rPr>
        <w:t xml:space="preserve"> via </w:t>
      </w:r>
      <w:r w:rsidR="00E57901">
        <w:rPr>
          <w:color w:val="auto"/>
          <w:lang w:eastAsia="en-US"/>
        </w:rPr>
        <w:t>benjamin.tokor@gmail.com</w:t>
      </w:r>
      <w:r w:rsidRPr="007D682B">
        <w:rPr>
          <w:color w:val="auto"/>
          <w:lang w:eastAsia="en-US"/>
        </w:rPr>
        <w:t>. Thank you for your time and Consideration.</w:t>
      </w:r>
    </w:p>
    <w:p w14:paraId="7E1B000E" w14:textId="77777777" w:rsidR="00F72272" w:rsidRDefault="00000000" w:rsidP="0048751C">
      <w:pPr>
        <w:pStyle w:val="Closing"/>
      </w:pPr>
      <w:sdt>
        <w:sdtPr>
          <w:alias w:val="Enter closing:"/>
          <w:tag w:val="Enter closing:"/>
          <w:id w:val="-278875100"/>
          <w:placeholder>
            <w:docPart w:val="3A379538C1259742B3590352185840EE"/>
          </w:placeholder>
          <w:temporary/>
          <w:showingPlcHdr/>
        </w:sdtPr>
        <w:sdtContent>
          <w:r w:rsidR="00E5559C">
            <w:rPr>
              <w:lang w:val="en-GB" w:bidi="en-GB"/>
            </w:rPr>
            <w:t>Yours sincerely,</w:t>
          </w:r>
        </w:sdtContent>
      </w:sdt>
    </w:p>
    <w:sdt>
      <w:sdtPr>
        <w:alias w:val="Your name"/>
        <w:tag w:val="Your name"/>
        <w:id w:val="1111709258"/>
        <w:placeholder>
          <w:docPart w:val="74519E6D03066141BFA6AE49C704B552"/>
        </w:placeholder>
        <w:showingPlcHdr/>
        <w:dataBinding w:prefixMappings="xmlns:ns0='http://schemas.openxmlformats.org/officeDocument/2006/extended-properties' " w:xpath="/ns0:Properties[1]/ns0:Company[1]" w:storeItemID="{6668398D-A668-4E3E-A5EB-62B293D839F1}"/>
        <w:text w:multiLine="1"/>
      </w:sdtPr>
      <w:sdtContent>
        <w:p w14:paraId="6CDE1B62" w14:textId="77777777" w:rsidR="00BC467A" w:rsidRDefault="00775AFB" w:rsidP="00AC6117">
          <w:pPr>
            <w:pStyle w:val="Signature"/>
          </w:pPr>
          <w:r>
            <w:rPr>
              <w:lang w:val="en-GB" w:bidi="en-GB"/>
            </w:rPr>
            <w:t>Your name</w:t>
          </w:r>
        </w:p>
      </w:sdtContent>
    </w:sdt>
    <w:sectPr w:rsidR="00BC467A">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06CEB" w14:textId="77777777" w:rsidR="00634CD7" w:rsidRDefault="00634CD7">
      <w:pPr>
        <w:spacing w:after="0" w:line="240" w:lineRule="auto"/>
      </w:pPr>
      <w:r>
        <w:separator/>
      </w:r>
    </w:p>
  </w:endnote>
  <w:endnote w:type="continuationSeparator" w:id="0">
    <w:p w14:paraId="0CC62CE6" w14:textId="77777777" w:rsidR="00634CD7" w:rsidRDefault="00634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5A9F6369" w14:textId="77777777" w:rsidR="00F72272" w:rsidRDefault="00E5559C">
        <w:pPr>
          <w:pStyle w:val="Footer"/>
        </w:pPr>
        <w:r>
          <w:rPr>
            <w:lang w:val="en-GB" w:bidi="en-GB"/>
          </w:rPr>
          <w:fldChar w:fldCharType="begin"/>
        </w:r>
        <w:r>
          <w:rPr>
            <w:lang w:val="en-GB" w:bidi="en-GB"/>
          </w:rPr>
          <w:instrText xml:space="preserve"> PAGE   \* MERGEFORMAT </w:instrText>
        </w:r>
        <w:r>
          <w:rPr>
            <w:lang w:val="en-GB" w:bidi="en-GB"/>
          </w:rPr>
          <w:fldChar w:fldCharType="separate"/>
        </w:r>
        <w:r w:rsidR="00BC467A">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DAB8E" w14:textId="77777777" w:rsidR="00634CD7" w:rsidRDefault="00634CD7">
      <w:pPr>
        <w:spacing w:after="0" w:line="240" w:lineRule="auto"/>
      </w:pPr>
      <w:r>
        <w:separator/>
      </w:r>
    </w:p>
  </w:footnote>
  <w:footnote w:type="continuationSeparator" w:id="0">
    <w:p w14:paraId="6A585FE9" w14:textId="77777777" w:rsidR="00634CD7" w:rsidRDefault="00634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98DD8"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6AE911F9" wp14:editId="0A636144">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6A81265"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1A1F5"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21971F15" wp14:editId="3D903701">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6EB10DB"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num w:numId="1" w16cid:durableId="1184319029">
    <w:abstractNumId w:val="9"/>
  </w:num>
  <w:num w:numId="2" w16cid:durableId="513108600">
    <w:abstractNumId w:val="7"/>
  </w:num>
  <w:num w:numId="3" w16cid:durableId="2127773987">
    <w:abstractNumId w:val="6"/>
  </w:num>
  <w:num w:numId="4" w16cid:durableId="331447782">
    <w:abstractNumId w:val="5"/>
  </w:num>
  <w:num w:numId="5" w16cid:durableId="788670119">
    <w:abstractNumId w:val="4"/>
  </w:num>
  <w:num w:numId="6" w16cid:durableId="1745831796">
    <w:abstractNumId w:val="8"/>
  </w:num>
  <w:num w:numId="7" w16cid:durableId="563953391">
    <w:abstractNumId w:val="3"/>
  </w:num>
  <w:num w:numId="8" w16cid:durableId="1009596795">
    <w:abstractNumId w:val="2"/>
  </w:num>
  <w:num w:numId="9" w16cid:durableId="1452674981">
    <w:abstractNumId w:val="1"/>
  </w:num>
  <w:num w:numId="10" w16cid:durableId="756093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248F"/>
    <w:rsid w:val="00007DCB"/>
    <w:rsid w:val="00052D4A"/>
    <w:rsid w:val="00112238"/>
    <w:rsid w:val="00194C6B"/>
    <w:rsid w:val="001B77C8"/>
    <w:rsid w:val="001D430A"/>
    <w:rsid w:val="00222802"/>
    <w:rsid w:val="00251664"/>
    <w:rsid w:val="00272FE6"/>
    <w:rsid w:val="003225F5"/>
    <w:rsid w:val="00331467"/>
    <w:rsid w:val="00335EFB"/>
    <w:rsid w:val="003F5321"/>
    <w:rsid w:val="0048751C"/>
    <w:rsid w:val="00496975"/>
    <w:rsid w:val="004F18A3"/>
    <w:rsid w:val="00501646"/>
    <w:rsid w:val="00501ACD"/>
    <w:rsid w:val="00504CB5"/>
    <w:rsid w:val="00505202"/>
    <w:rsid w:val="00531984"/>
    <w:rsid w:val="00537248"/>
    <w:rsid w:val="00611DDF"/>
    <w:rsid w:val="00634CD7"/>
    <w:rsid w:val="006B5F5A"/>
    <w:rsid w:val="006C1467"/>
    <w:rsid w:val="006C7D87"/>
    <w:rsid w:val="00775AFB"/>
    <w:rsid w:val="00792586"/>
    <w:rsid w:val="007B3DC0"/>
    <w:rsid w:val="007C5935"/>
    <w:rsid w:val="007D682B"/>
    <w:rsid w:val="00890DEF"/>
    <w:rsid w:val="008C39F6"/>
    <w:rsid w:val="008E4C35"/>
    <w:rsid w:val="00952C76"/>
    <w:rsid w:val="009B5434"/>
    <w:rsid w:val="00A552F1"/>
    <w:rsid w:val="00A67E9C"/>
    <w:rsid w:val="00A85071"/>
    <w:rsid w:val="00AA77E8"/>
    <w:rsid w:val="00AB3125"/>
    <w:rsid w:val="00AC6117"/>
    <w:rsid w:val="00B0248F"/>
    <w:rsid w:val="00B13C75"/>
    <w:rsid w:val="00B708CA"/>
    <w:rsid w:val="00BB384B"/>
    <w:rsid w:val="00BB49E7"/>
    <w:rsid w:val="00BC467A"/>
    <w:rsid w:val="00BF3BAE"/>
    <w:rsid w:val="00C8214C"/>
    <w:rsid w:val="00CD1D1E"/>
    <w:rsid w:val="00CF6D15"/>
    <w:rsid w:val="00D45DFD"/>
    <w:rsid w:val="00DF095B"/>
    <w:rsid w:val="00E42336"/>
    <w:rsid w:val="00E47574"/>
    <w:rsid w:val="00E5559C"/>
    <w:rsid w:val="00E57901"/>
    <w:rsid w:val="00E92CE1"/>
    <w:rsid w:val="00E9793A"/>
    <w:rsid w:val="00F52C1F"/>
    <w:rsid w:val="00F72272"/>
    <w:rsid w:val="00F86C24"/>
    <w:rsid w:val="00FB2B82"/>
    <w:rsid w:val="00FD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E0BD2"/>
  <w15:docId w15:val="{8A58B101-5849-994A-BE8A-3C5BB170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paragraph" w:styleId="BalloonText">
    <w:name w:val="Balloon Text"/>
    <w:basedOn w:val="Normal"/>
    <w:link w:val="BalloonTextChar"/>
    <w:uiPriority w:val="99"/>
    <w:semiHidden/>
    <w:unhideWhenUsed/>
    <w:rsid w:val="004F1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8A3"/>
    <w:rPr>
      <w:rFonts w:ascii="Tahoma" w:hAnsi="Tahoma" w:cs="Tahoma"/>
      <w:sz w:val="16"/>
      <w:szCs w:val="16"/>
    </w:rPr>
  </w:style>
  <w:style w:type="paragraph" w:customStyle="1" w:styleId="sc-ce229cb9-9">
    <w:name w:val="sc-ce229cb9-9"/>
    <w:basedOn w:val="Normal"/>
    <w:rsid w:val="00611DDF"/>
    <w:pPr>
      <w:spacing w:before="100" w:beforeAutospacing="1" w:after="100" w:afterAutospacing="1" w:line="240" w:lineRule="auto"/>
    </w:pPr>
    <w:rPr>
      <w:rFonts w:ascii="Times New Roman" w:eastAsiaTheme="minorEastAsia" w:hAnsi="Times New Roman" w:cs="Times New Roman"/>
      <w:color w:val="auto"/>
      <w:sz w:val="24"/>
      <w:szCs w:val="24"/>
      <w:lang w:val="en-GH" w:eastAsia="en-GB"/>
    </w:rPr>
  </w:style>
  <w:style w:type="character" w:styleId="Hyperlink">
    <w:name w:val="Hyperlink"/>
    <w:basedOn w:val="DefaultParagraphFont"/>
    <w:uiPriority w:val="99"/>
    <w:unhideWhenUsed/>
    <w:rsid w:val="007D682B"/>
    <w:rPr>
      <w:color w:val="3D859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39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7b0F990195-4F63-5649-B5EB-B8CEDDEC8FA6%7dtf163921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CFEC1E6AEFFC49ADB9231FE3C77F05"/>
        <w:category>
          <w:name w:val="General"/>
          <w:gallery w:val="placeholder"/>
        </w:category>
        <w:types>
          <w:type w:val="bbPlcHdr"/>
        </w:types>
        <w:behaviors>
          <w:behavior w:val="content"/>
        </w:behaviors>
        <w:guid w:val="{A9B91FA0-30F4-8746-B160-A661983D5ACB}"/>
      </w:docPartPr>
      <w:docPartBody>
        <w:p w:rsidR="00EE09EA" w:rsidRDefault="00000000">
          <w:pPr>
            <w:pStyle w:val="F1CFEC1E6AEFFC49ADB9231FE3C77F05"/>
          </w:pPr>
          <w:r>
            <w:rPr>
              <w:lang w:val="en-GB" w:bidi="en-GB"/>
            </w:rPr>
            <w:t>Recipient</w:t>
          </w:r>
        </w:p>
      </w:docPartBody>
    </w:docPart>
    <w:docPart>
      <w:docPartPr>
        <w:name w:val="647A5D0BF4776C4CAACC62C720D910E8"/>
        <w:category>
          <w:name w:val="General"/>
          <w:gallery w:val="placeholder"/>
        </w:category>
        <w:types>
          <w:type w:val="bbPlcHdr"/>
        </w:types>
        <w:behaviors>
          <w:behavior w:val="content"/>
        </w:behaviors>
        <w:guid w:val="{DB7DC711-5D24-DB46-B9E8-0BF508A6EA9E}"/>
      </w:docPartPr>
      <w:docPartBody>
        <w:p w:rsidR="00EE09EA" w:rsidRDefault="00000000">
          <w:pPr>
            <w:pStyle w:val="647A5D0BF4776C4CAACC62C720D910E8"/>
          </w:pPr>
          <w:r>
            <w:rPr>
              <w:lang w:val="en-GB" w:bidi="en-GB"/>
            </w:rPr>
            <w:t>Title</w:t>
          </w:r>
        </w:p>
      </w:docPartBody>
    </w:docPart>
    <w:docPart>
      <w:docPartPr>
        <w:name w:val="0A636F4E5EA7B445BE7231DD8CAEE569"/>
        <w:category>
          <w:name w:val="General"/>
          <w:gallery w:val="placeholder"/>
        </w:category>
        <w:types>
          <w:type w:val="bbPlcHdr"/>
        </w:types>
        <w:behaviors>
          <w:behavior w:val="content"/>
        </w:behaviors>
        <w:guid w:val="{39B42F9C-A8EE-0243-A1CE-F4F05735C9EF}"/>
      </w:docPartPr>
      <w:docPartBody>
        <w:p w:rsidR="00EE09EA" w:rsidRDefault="00000000">
          <w:pPr>
            <w:pStyle w:val="0A636F4E5EA7B445BE7231DD8CAEE569"/>
          </w:pPr>
          <w:r>
            <w:rPr>
              <w:lang w:val="en-GB" w:bidi="en-GB"/>
            </w:rPr>
            <w:t>Recipient</w:t>
          </w:r>
        </w:p>
      </w:docPartBody>
    </w:docPart>
    <w:docPart>
      <w:docPartPr>
        <w:name w:val="3A379538C1259742B3590352185840EE"/>
        <w:category>
          <w:name w:val="General"/>
          <w:gallery w:val="placeholder"/>
        </w:category>
        <w:types>
          <w:type w:val="bbPlcHdr"/>
        </w:types>
        <w:behaviors>
          <w:behavior w:val="content"/>
        </w:behaviors>
        <w:guid w:val="{C1D7B3F5-1A20-F141-83A6-B55F5CCE9785}"/>
      </w:docPartPr>
      <w:docPartBody>
        <w:p w:rsidR="00EE09EA" w:rsidRDefault="00000000">
          <w:pPr>
            <w:pStyle w:val="3A379538C1259742B3590352185840EE"/>
          </w:pPr>
          <w:r>
            <w:rPr>
              <w:lang w:val="en-GB" w:bidi="en-GB"/>
            </w:rPr>
            <w:t>Yours sincerely,</w:t>
          </w:r>
        </w:p>
      </w:docPartBody>
    </w:docPart>
    <w:docPart>
      <w:docPartPr>
        <w:name w:val="74519E6D03066141BFA6AE49C704B552"/>
        <w:category>
          <w:name w:val="General"/>
          <w:gallery w:val="placeholder"/>
        </w:category>
        <w:types>
          <w:type w:val="bbPlcHdr"/>
        </w:types>
        <w:behaviors>
          <w:behavior w:val="content"/>
        </w:behaviors>
        <w:guid w:val="{7952EF04-D5EE-F940-A11B-C30C206F481F}"/>
      </w:docPartPr>
      <w:docPartBody>
        <w:p w:rsidR="00EE09EA" w:rsidRDefault="00000000">
          <w:pPr>
            <w:pStyle w:val="74519E6D03066141BFA6AE49C704B552"/>
          </w:pPr>
          <w:r>
            <w:rPr>
              <w:lang w:val="en-GB" w:bidi="en-GB"/>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7F"/>
    <w:rsid w:val="001F71A6"/>
    <w:rsid w:val="00B4247B"/>
    <w:rsid w:val="00CF6B7F"/>
    <w:rsid w:val="00EE09EA"/>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CFEC1E6AEFFC49ADB9231FE3C77F05">
    <w:name w:val="F1CFEC1E6AEFFC49ADB9231FE3C77F05"/>
  </w:style>
  <w:style w:type="paragraph" w:customStyle="1" w:styleId="647A5D0BF4776C4CAACC62C720D910E8">
    <w:name w:val="647A5D0BF4776C4CAACC62C720D910E8"/>
  </w:style>
  <w:style w:type="paragraph" w:customStyle="1" w:styleId="0A636F4E5EA7B445BE7231DD8CAEE569">
    <w:name w:val="0A636F4E5EA7B445BE7231DD8CAEE569"/>
  </w:style>
  <w:style w:type="paragraph" w:customStyle="1" w:styleId="CB7A48ED1C07F84C86E95F4729CF193C">
    <w:name w:val="CB7A48ED1C07F84C86E95F4729CF193C"/>
  </w:style>
  <w:style w:type="paragraph" w:customStyle="1" w:styleId="3A379538C1259742B3590352185840EE">
    <w:name w:val="3A379538C1259742B3590352185840EE"/>
  </w:style>
  <w:style w:type="paragraph" w:customStyle="1" w:styleId="74519E6D03066141BFA6AE49C704B552">
    <w:name w:val="74519E6D03066141BFA6AE49C704B5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%7b0F990195-4F63-5649-B5EB-B8CEDDEC8FA6%7dtf16392122.dotx</Template>
  <TotalTime>55</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Tokor</dc:creator>
  <cp:keywords/>
  <dc:description/>
  <cp:lastModifiedBy>Benjamin Tokor</cp:lastModifiedBy>
  <cp:revision>45</cp:revision>
  <dcterms:created xsi:type="dcterms:W3CDTF">2022-08-17T22:05:00Z</dcterms:created>
  <dcterms:modified xsi:type="dcterms:W3CDTF">2022-08-18T19:04:00Z</dcterms:modified>
</cp:coreProperties>
</file>